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5D" w:rsidRDefault="003D31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75CDB" wp14:editId="50E1F3A8">
                <wp:simplePos x="0" y="0"/>
                <wp:positionH relativeFrom="page">
                  <wp:posOffset>5163820</wp:posOffset>
                </wp:positionH>
                <wp:positionV relativeFrom="paragraph">
                  <wp:posOffset>9381490</wp:posOffset>
                </wp:positionV>
                <wp:extent cx="1753235" cy="612775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84" w:rsidRDefault="00E80584" w:rsidP="00E8058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Hugo MENAGER</w:t>
                            </w:r>
                          </w:p>
                          <w:p w:rsidR="00E80584" w:rsidRPr="00B87D29" w:rsidRDefault="00E80584" w:rsidP="00E8058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Frédéric ROSSO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75CD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06.6pt;margin-top:738.7pt;width:138.05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" filled="f" stroked="f">
                <v:textbox>
                  <w:txbxContent>
                    <w:p w:rsidR="00E80584" w:rsidRDefault="00E80584" w:rsidP="00E8058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Hugo MENAGER</w:t>
                      </w:r>
                    </w:p>
                    <w:p w:rsidR="00E80584" w:rsidRPr="00B87D29" w:rsidRDefault="00E80584" w:rsidP="00E8058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Frédéric ROSSO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53D3" wp14:editId="07A03134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6096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2D00D7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Linking</w:t>
                            </w:r>
                            <w:r w:rsidR="003D315D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3D315D" w:rsidRPr="003D315D">
                              <w:rPr>
                                <w:rFonts w:ascii="Gill Sans MT" w:hAnsi="Gill Sans MT" w:cs="Arial"/>
                                <w:b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3D315D" w:rsidRPr="003D315D">
                              <w:rPr>
                                <w:rFonts w:ascii="Gill Sans MT" w:hAnsi="Gill Sans MT" w:cs="Arial"/>
                                <w:color w:val="0070C0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 </w:t>
                            </w:r>
                            <w:r w:rsidR="003D315D">
                              <w:rPr>
                                <w:rFonts w:ascii="Gill Sans MT" w:hAnsi="Gill Sans MT" w:cs="Arial"/>
                                <w:color w:val="0070C0"/>
                                <w:sz w:val="34"/>
                                <w:szCs w:val="34"/>
                                <w:shd w:val="clear" w:color="auto" w:fill="FFFFFF"/>
                              </w:rPr>
                              <w:t>C</w:t>
                            </w:r>
                            <w:r w:rsidR="003D315D" w:rsidRPr="003D315D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ompanies and students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49.15pt;margin-top:210.4pt;width:313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" filled="f" stroked="f">
                <v:textbox>
                  <w:txbxContent>
                    <w:p w:rsidR="008915FD" w:rsidRPr="00B87D29" w:rsidRDefault="002D00D7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Linking</w:t>
                      </w:r>
                      <w:r w:rsidR="003D315D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</w:t>
                      </w:r>
                      <w:r w:rsidR="003D315D" w:rsidRPr="003D315D">
                        <w:rPr>
                          <w:rFonts w:ascii="Gill Sans MT" w:hAnsi="Gill Sans MT" w:cs="Arial"/>
                          <w:b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3D315D" w:rsidRPr="003D315D">
                        <w:rPr>
                          <w:rFonts w:ascii="Gill Sans MT" w:hAnsi="Gill Sans MT" w:cs="Arial"/>
                          <w:color w:val="0070C0"/>
                          <w:sz w:val="34"/>
                          <w:szCs w:val="34"/>
                          <w:shd w:val="clear" w:color="auto" w:fill="FFFFFF"/>
                        </w:rPr>
                        <w:t xml:space="preserve"> </w:t>
                      </w:r>
                      <w:r w:rsidR="003D315D">
                        <w:rPr>
                          <w:rFonts w:ascii="Gill Sans MT" w:hAnsi="Gill Sans MT" w:cs="Arial"/>
                          <w:color w:val="0070C0"/>
                          <w:sz w:val="34"/>
                          <w:szCs w:val="34"/>
                          <w:shd w:val="clear" w:color="auto" w:fill="FFFFFF"/>
                        </w:rPr>
                        <w:t>C</w:t>
                      </w:r>
                      <w:r w:rsidR="003D315D" w:rsidRPr="003D315D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ompanies and students connected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216"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6CC8F" wp14:editId="058E379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E8058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8" type="#_x0000_t202" style="position:absolute;margin-left:49.1pt;margin-top:91.25pt;width:309.5pt;height:11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6B445E" w:rsidRPr="00B87D29" w:rsidRDefault="00E8058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Pr="003D315D" w:rsidRDefault="003D315D" w:rsidP="003D315D"/>
    <w:p w:rsidR="003D315D" w:rsidRDefault="003D315D" w:rsidP="003D315D"/>
    <w:p w:rsidR="003D315D" w:rsidRDefault="003D315D" w:rsidP="003D315D">
      <w:pPr>
        <w:jc w:val="right"/>
      </w:pPr>
    </w:p>
    <w:p w:rsidR="003D315D" w:rsidRDefault="003D315D">
      <w:r>
        <w:br w:type="page"/>
      </w:r>
    </w:p>
    <w:p w:rsidR="00570D15" w:rsidRDefault="00570D15">
      <w:pPr>
        <w:rPr>
          <w:lang w:val="en-CA"/>
        </w:rPr>
        <w:sectPr w:rsidR="00570D15" w:rsidSect="00570D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1" w:h="16817"/>
          <w:pgMar w:top="159" w:right="198" w:bottom="278" w:left="181" w:header="227" w:footer="284" w:gutter="0"/>
          <w:cols w:space="708"/>
        </w:sectPr>
      </w:pPr>
    </w:p>
    <w:p w:rsidR="00441450" w:rsidRDefault="00913D72" w:rsidP="00913D72">
      <w:pPr>
        <w:rPr>
          <w:lang w:val="en-CA"/>
        </w:rPr>
      </w:pPr>
      <w:r w:rsidRPr="00913D72">
        <w:rPr>
          <w:lang w:val="en-CA"/>
        </w:rPr>
        <w:lastRenderedPageBreak/>
        <w:t>The website connects students to companies to permit them to hire employees in order to develop their business.</w:t>
      </w:r>
    </w:p>
    <w:p w:rsidR="005222A8" w:rsidRDefault="005222A8" w:rsidP="00913D72">
      <w:pPr>
        <w:rPr>
          <w:lang w:val="en-CA"/>
        </w:rPr>
      </w:pPr>
    </w:p>
    <w:p w:rsidR="005222A8" w:rsidRDefault="00037356" w:rsidP="00913D72">
      <w:pPr>
        <w:rPr>
          <w:lang w:val="en-CA"/>
        </w:rPr>
      </w:pPr>
      <w:r>
        <w:rPr>
          <w:lang w:val="en-CA"/>
        </w:rPr>
        <w:t>Index:</w:t>
      </w:r>
    </w:p>
    <w:p w:rsidR="00C74280" w:rsidRPr="00C74280" w:rsidRDefault="00037356" w:rsidP="00C74280">
      <w:pPr>
        <w:pStyle w:val="Paragraphedeliste"/>
        <w:numPr>
          <w:ilvl w:val="0"/>
          <w:numId w:val="1"/>
        </w:numPr>
        <w:rPr>
          <w:lang w:val="en-CA"/>
        </w:rPr>
      </w:pPr>
      <w:r w:rsidRPr="00014518">
        <w:rPr>
          <w:lang w:val="en-CA"/>
        </w:rPr>
        <w:t>Navigation:</w:t>
      </w:r>
      <w:r w:rsidR="00014518" w:rsidRPr="00014518">
        <w:rPr>
          <w:lang w:val="en-CA"/>
        </w:rPr>
        <w:t xml:space="preserve"> </w:t>
      </w:r>
    </w:p>
    <w:p w:rsidR="00C74280" w:rsidRDefault="00E26E93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H</w:t>
      </w:r>
      <w:r w:rsidR="00C74280">
        <w:rPr>
          <w:lang w:val="en-CA"/>
        </w:rPr>
        <w:t>ome</w:t>
      </w:r>
    </w:p>
    <w:p w:rsidR="00E26E93" w:rsidRDefault="00E26E93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companies</w:t>
      </w:r>
    </w:p>
    <w:p w:rsidR="00014518" w:rsidRDefault="00E26E93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announces</w:t>
      </w:r>
    </w:p>
    <w:p w:rsidR="00B75B08" w:rsidRDefault="00173BB3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…</w:t>
      </w:r>
    </w:p>
    <w:p w:rsidR="00B75B08" w:rsidRDefault="00B75B08" w:rsidP="00B75B08">
      <w:pPr>
        <w:pStyle w:val="Paragraphedeliste"/>
        <w:ind w:left="1068"/>
        <w:rPr>
          <w:lang w:val="en-CA"/>
        </w:rPr>
      </w:pPr>
    </w:p>
    <w:p w:rsidR="00014518" w:rsidRDefault="00B75B08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register</w:t>
      </w:r>
    </w:p>
    <w:p w:rsidR="00B75B08" w:rsidRDefault="00B75B08" w:rsidP="0001451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login</w:t>
      </w:r>
    </w:p>
    <w:p w:rsidR="00B75B08" w:rsidRDefault="00B75B08" w:rsidP="00B75B08">
      <w:pPr>
        <w:pStyle w:val="Paragraphedeliste"/>
        <w:ind w:left="1788"/>
        <w:rPr>
          <w:lang w:val="en-CA"/>
        </w:rPr>
      </w:pPr>
    </w:p>
    <w:p w:rsidR="00975CF2" w:rsidRDefault="00975CF2" w:rsidP="000145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Search bar</w:t>
      </w:r>
    </w:p>
    <w:p w:rsidR="00014518" w:rsidRDefault="00975CF2" w:rsidP="000145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L</w:t>
      </w:r>
      <w:r w:rsidR="00FC0494">
        <w:rPr>
          <w:lang w:val="en-CA"/>
        </w:rPr>
        <w:t>ast announces</w:t>
      </w:r>
    </w:p>
    <w:p w:rsidR="00FC0494" w:rsidRDefault="00DD03C8" w:rsidP="000145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Functioning/working/operating of website</w:t>
      </w:r>
    </w:p>
    <w:p w:rsidR="006A636F" w:rsidRDefault="006A636F" w:rsidP="000145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…</w:t>
      </w:r>
    </w:p>
    <w:p w:rsidR="00FB59D6" w:rsidRDefault="00FB59D6" w:rsidP="00FB59D6">
      <w:pPr>
        <w:rPr>
          <w:lang w:val="en-CA"/>
        </w:rPr>
      </w:pPr>
    </w:p>
    <w:p w:rsidR="00FB59D6" w:rsidRDefault="00FB59D6" w:rsidP="00FB59D6">
      <w:pPr>
        <w:rPr>
          <w:lang w:val="en-CA"/>
        </w:rPr>
      </w:pPr>
      <w:r>
        <w:rPr>
          <w:lang w:val="en-CA"/>
        </w:rPr>
        <w:t>Register:</w:t>
      </w:r>
    </w:p>
    <w:p w:rsidR="00FB59D6" w:rsidRDefault="00FB59D6" w:rsidP="00FB59D6">
      <w:pPr>
        <w:rPr>
          <w:lang w:val="en-CA"/>
        </w:rPr>
      </w:pPr>
      <w:r>
        <w:rPr>
          <w:lang w:val="en-CA"/>
        </w:rPr>
        <w:tab/>
        <w:t>Simple form</w:t>
      </w:r>
    </w:p>
    <w:p w:rsidR="00FB59D6" w:rsidRDefault="00FB59D6" w:rsidP="00FB59D6">
      <w:pPr>
        <w:rPr>
          <w:lang w:val="en-CA"/>
        </w:rPr>
      </w:pPr>
    </w:p>
    <w:p w:rsidR="00FB59D6" w:rsidRDefault="00FB59D6" w:rsidP="00FB59D6">
      <w:pPr>
        <w:rPr>
          <w:lang w:val="en-CA"/>
        </w:rPr>
      </w:pPr>
      <w:r>
        <w:rPr>
          <w:lang w:val="en-CA"/>
        </w:rPr>
        <w:t>Login:</w:t>
      </w:r>
    </w:p>
    <w:p w:rsidR="00FB59D6" w:rsidRDefault="00FB59D6" w:rsidP="00FB59D6">
      <w:pPr>
        <w:rPr>
          <w:lang w:val="en-CA"/>
        </w:rPr>
      </w:pPr>
      <w:r>
        <w:rPr>
          <w:lang w:val="en-CA"/>
        </w:rPr>
        <w:tab/>
        <w:t>Simple form</w:t>
      </w:r>
    </w:p>
    <w:p w:rsidR="00FB59D6" w:rsidRDefault="00FB59D6" w:rsidP="00FB59D6">
      <w:pPr>
        <w:rPr>
          <w:lang w:val="en-CA"/>
        </w:rPr>
      </w:pPr>
    </w:p>
    <w:p w:rsidR="00FB59D6" w:rsidRPr="00FB59D6" w:rsidRDefault="000F3476" w:rsidP="00FB59D6">
      <w:pPr>
        <w:rPr>
          <w:lang w:val="en-CA"/>
        </w:rPr>
      </w:pPr>
      <w:r>
        <w:rPr>
          <w:lang w:val="en-CA"/>
        </w:rPr>
        <w:t xml:space="preserve">Others pages </w:t>
      </w:r>
      <w:bookmarkStart w:id="0" w:name="_GoBack"/>
      <w:bookmarkEnd w:id="0"/>
      <w:r>
        <w:rPr>
          <w:lang w:val="en-CA"/>
        </w:rPr>
        <w:t>…</w:t>
      </w:r>
    </w:p>
    <w:sectPr w:rsidR="00FB59D6" w:rsidRPr="00FB59D6" w:rsidSect="00570D15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584" w:rsidRDefault="00E80584" w:rsidP="006651C9">
      <w:r>
        <w:separator/>
      </w:r>
    </w:p>
  </w:endnote>
  <w:endnote w:type="continuationSeparator" w:id="0">
    <w:p w:rsidR="00E80584" w:rsidRDefault="00E8058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584" w:rsidRDefault="00E80584" w:rsidP="006651C9">
      <w:r>
        <w:separator/>
      </w:r>
    </w:p>
  </w:footnote>
  <w:footnote w:type="continuationSeparator" w:id="0">
    <w:p w:rsidR="00E80584" w:rsidRDefault="00E8058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51180"/>
    <w:multiLevelType w:val="hybridMultilevel"/>
    <w:tmpl w:val="67E2C55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84"/>
    <w:rsid w:val="00014518"/>
    <w:rsid w:val="000326C5"/>
    <w:rsid w:val="00037356"/>
    <w:rsid w:val="000861DC"/>
    <w:rsid w:val="000F3476"/>
    <w:rsid w:val="00154F18"/>
    <w:rsid w:val="001730CA"/>
    <w:rsid w:val="00173BB3"/>
    <w:rsid w:val="001A02BE"/>
    <w:rsid w:val="00202362"/>
    <w:rsid w:val="002534DD"/>
    <w:rsid w:val="00255463"/>
    <w:rsid w:val="002A724D"/>
    <w:rsid w:val="002D00D7"/>
    <w:rsid w:val="002F263C"/>
    <w:rsid w:val="002F4FD5"/>
    <w:rsid w:val="00364ADF"/>
    <w:rsid w:val="003874D9"/>
    <w:rsid w:val="003B5121"/>
    <w:rsid w:val="003D315D"/>
    <w:rsid w:val="00441450"/>
    <w:rsid w:val="00463284"/>
    <w:rsid w:val="00472FC1"/>
    <w:rsid w:val="004A6277"/>
    <w:rsid w:val="00515EF9"/>
    <w:rsid w:val="005222A8"/>
    <w:rsid w:val="00526DD1"/>
    <w:rsid w:val="00552A23"/>
    <w:rsid w:val="00570D15"/>
    <w:rsid w:val="0058332A"/>
    <w:rsid w:val="006651C9"/>
    <w:rsid w:val="006A636F"/>
    <w:rsid w:val="006B445E"/>
    <w:rsid w:val="007113F3"/>
    <w:rsid w:val="00726528"/>
    <w:rsid w:val="007975A2"/>
    <w:rsid w:val="00807216"/>
    <w:rsid w:val="00815387"/>
    <w:rsid w:val="0087101A"/>
    <w:rsid w:val="008915FD"/>
    <w:rsid w:val="00901EB1"/>
    <w:rsid w:val="00907377"/>
    <w:rsid w:val="00913D72"/>
    <w:rsid w:val="00975CF2"/>
    <w:rsid w:val="009952FC"/>
    <w:rsid w:val="009A6D3D"/>
    <w:rsid w:val="00A57B23"/>
    <w:rsid w:val="00AA04D5"/>
    <w:rsid w:val="00AC0341"/>
    <w:rsid w:val="00AF7742"/>
    <w:rsid w:val="00B3766B"/>
    <w:rsid w:val="00B75B08"/>
    <w:rsid w:val="00B859F6"/>
    <w:rsid w:val="00B87D29"/>
    <w:rsid w:val="00B95C66"/>
    <w:rsid w:val="00BD6711"/>
    <w:rsid w:val="00BF0E26"/>
    <w:rsid w:val="00C57FC3"/>
    <w:rsid w:val="00C61689"/>
    <w:rsid w:val="00C74280"/>
    <w:rsid w:val="00D33D2A"/>
    <w:rsid w:val="00D86F3D"/>
    <w:rsid w:val="00D90008"/>
    <w:rsid w:val="00D97D16"/>
    <w:rsid w:val="00DD03C8"/>
    <w:rsid w:val="00DE4713"/>
    <w:rsid w:val="00E26E93"/>
    <w:rsid w:val="00E5405E"/>
    <w:rsid w:val="00E80584"/>
    <w:rsid w:val="00F40A20"/>
    <w:rsid w:val="00F8101C"/>
    <w:rsid w:val="00FA4A96"/>
    <w:rsid w:val="00FB59D6"/>
    <w:rsid w:val="00FC04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05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01451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D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&#233;d&#233;ric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77993-C087-448F-A195-15975641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2016-10-20T23:03:00Z</dcterms:created>
  <dcterms:modified xsi:type="dcterms:W3CDTF">2016-10-20T23:36:00Z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